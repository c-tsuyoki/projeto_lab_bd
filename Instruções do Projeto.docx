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6480" w14:textId="53DD896B" w:rsidR="00FA2F2A" w:rsidRPr="00FA2F2A" w:rsidRDefault="00FD5611" w:rsidP="00FA2F2A">
      <w:pPr>
        <w:jc w:val="center"/>
        <w:rPr>
          <w:rFonts w:ascii="Arial" w:hAnsi="Arial" w:cs="Arial"/>
          <w:sz w:val="28"/>
          <w:szCs w:val="28"/>
        </w:rPr>
      </w:pPr>
      <w:r w:rsidRPr="00FA2F2A">
        <w:rPr>
          <w:rFonts w:ascii="Arial" w:hAnsi="Arial" w:cs="Arial"/>
          <w:sz w:val="28"/>
          <w:szCs w:val="28"/>
        </w:rPr>
        <w:t>P</w:t>
      </w:r>
      <w:r w:rsidR="0020356F">
        <w:rPr>
          <w:rFonts w:ascii="Arial" w:hAnsi="Arial" w:cs="Arial"/>
          <w:sz w:val="28"/>
          <w:szCs w:val="28"/>
        </w:rPr>
        <w:t>rojeto de Laboratório de Banco de Dados – 1s de 2021</w:t>
      </w:r>
    </w:p>
    <w:p w14:paraId="51B8759B" w14:textId="77777777" w:rsidR="00A43BAE" w:rsidRDefault="00A43BAE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39A4747" w14:textId="368AF1B9" w:rsidR="00E51904" w:rsidRDefault="00FD5611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2F2A">
        <w:rPr>
          <w:rFonts w:ascii="Arial" w:hAnsi="Arial" w:cs="Arial"/>
          <w:color w:val="000000"/>
          <w:sz w:val="24"/>
          <w:szCs w:val="24"/>
        </w:rPr>
        <w:t xml:space="preserve">Trabalho em </w:t>
      </w:r>
      <w:r w:rsidR="00AA677D">
        <w:rPr>
          <w:rFonts w:ascii="Arial" w:hAnsi="Arial" w:cs="Arial"/>
          <w:color w:val="000000"/>
          <w:sz w:val="24"/>
          <w:szCs w:val="24"/>
        </w:rPr>
        <w:t>g</w:t>
      </w:r>
      <w:r w:rsidRPr="00FA2F2A">
        <w:rPr>
          <w:rFonts w:ascii="Arial" w:hAnsi="Arial" w:cs="Arial"/>
          <w:color w:val="000000"/>
          <w:sz w:val="24"/>
          <w:szCs w:val="24"/>
        </w:rPr>
        <w:t xml:space="preserve">rupo </w:t>
      </w:r>
      <w:r w:rsidR="00E51904">
        <w:rPr>
          <w:rFonts w:ascii="Arial" w:hAnsi="Arial" w:cs="Arial"/>
          <w:color w:val="000000"/>
          <w:sz w:val="24"/>
          <w:szCs w:val="24"/>
        </w:rPr>
        <w:t xml:space="preserve">de até </w:t>
      </w:r>
      <w:r w:rsidR="0020356F" w:rsidRPr="00B7251F">
        <w:rPr>
          <w:rFonts w:ascii="Arial" w:hAnsi="Arial" w:cs="Arial"/>
          <w:color w:val="FF0000"/>
          <w:sz w:val="24"/>
          <w:szCs w:val="24"/>
        </w:rPr>
        <w:t>4</w:t>
      </w:r>
      <w:r w:rsidR="00E51904" w:rsidRPr="00B7251F">
        <w:rPr>
          <w:rFonts w:ascii="Arial" w:hAnsi="Arial" w:cs="Arial"/>
          <w:color w:val="FF0000"/>
          <w:sz w:val="24"/>
          <w:szCs w:val="24"/>
        </w:rPr>
        <w:t xml:space="preserve"> pessoas</w:t>
      </w:r>
      <w:r w:rsidR="00E51904">
        <w:rPr>
          <w:rFonts w:ascii="Arial" w:hAnsi="Arial" w:cs="Arial"/>
          <w:color w:val="000000"/>
          <w:sz w:val="24"/>
          <w:szCs w:val="24"/>
        </w:rPr>
        <w:t xml:space="preserve">   </w:t>
      </w:r>
      <w:r w:rsidR="00E51904">
        <w:rPr>
          <w:rFonts w:ascii="Arial" w:hAnsi="Arial" w:cs="Arial"/>
          <w:color w:val="000000"/>
          <w:sz w:val="24"/>
          <w:szCs w:val="24"/>
        </w:rPr>
        <w:tab/>
      </w:r>
      <w:r w:rsidR="00E51904">
        <w:rPr>
          <w:rFonts w:ascii="Arial" w:hAnsi="Arial" w:cs="Arial"/>
          <w:color w:val="000000"/>
          <w:sz w:val="24"/>
          <w:szCs w:val="24"/>
        </w:rPr>
        <w:tab/>
      </w:r>
      <w:r w:rsidR="00E51904">
        <w:rPr>
          <w:rFonts w:ascii="Arial" w:hAnsi="Arial" w:cs="Arial"/>
          <w:color w:val="000000"/>
          <w:sz w:val="24"/>
          <w:szCs w:val="24"/>
        </w:rPr>
        <w:tab/>
      </w:r>
      <w:r w:rsidR="00E51904">
        <w:rPr>
          <w:rFonts w:ascii="Arial" w:hAnsi="Arial" w:cs="Arial"/>
          <w:color w:val="000000"/>
          <w:sz w:val="24"/>
          <w:szCs w:val="24"/>
        </w:rPr>
        <w:tab/>
      </w:r>
      <w:r w:rsidR="00E51904" w:rsidRPr="00FA2F2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2B7014C" w14:textId="18AC1DA5" w:rsidR="00FD5611" w:rsidRDefault="00FD5611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D5D99">
        <w:rPr>
          <w:rFonts w:ascii="Arial" w:hAnsi="Arial" w:cs="Arial"/>
          <w:color w:val="000000"/>
          <w:sz w:val="24"/>
          <w:szCs w:val="24"/>
        </w:rPr>
        <w:t>Forma de entrega: (script do banco</w:t>
      </w:r>
      <w:r w:rsidR="0020356F">
        <w:rPr>
          <w:rFonts w:ascii="Arial" w:hAnsi="Arial" w:cs="Arial"/>
          <w:color w:val="000000"/>
          <w:sz w:val="24"/>
          <w:szCs w:val="24"/>
        </w:rPr>
        <w:t xml:space="preserve"> de dados</w:t>
      </w:r>
      <w:r w:rsidRPr="002D5D99">
        <w:rPr>
          <w:rFonts w:ascii="Arial" w:hAnsi="Arial" w:cs="Arial"/>
          <w:color w:val="000000"/>
          <w:sz w:val="24"/>
          <w:szCs w:val="24"/>
        </w:rPr>
        <w:t xml:space="preserve">, </w:t>
      </w:r>
      <w:r w:rsidR="0020356F">
        <w:rPr>
          <w:rFonts w:ascii="Arial" w:hAnsi="Arial" w:cs="Arial"/>
          <w:color w:val="000000"/>
          <w:sz w:val="24"/>
          <w:szCs w:val="24"/>
        </w:rPr>
        <w:t>scripts</w:t>
      </w:r>
      <w:r w:rsidRPr="002D5D9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D99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2D5D9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20356F">
        <w:rPr>
          <w:rFonts w:ascii="Arial" w:hAnsi="Arial" w:cs="Arial"/>
          <w:color w:val="000000"/>
          <w:sz w:val="24"/>
          <w:szCs w:val="24"/>
        </w:rPr>
        <w:t>html</w:t>
      </w:r>
      <w:proofErr w:type="spellEnd"/>
      <w:r w:rsidRPr="002D5D9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D99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="0020356F">
        <w:rPr>
          <w:rFonts w:ascii="Arial" w:hAnsi="Arial" w:cs="Arial"/>
          <w:color w:val="000000"/>
          <w:sz w:val="24"/>
          <w:szCs w:val="24"/>
        </w:rPr>
        <w:t xml:space="preserve"> e um documento com nomes completos de todos os integrantes</w:t>
      </w:r>
      <w:r w:rsidRPr="002D5D99">
        <w:rPr>
          <w:rFonts w:ascii="Arial" w:hAnsi="Arial" w:cs="Arial"/>
          <w:color w:val="000000"/>
          <w:sz w:val="24"/>
          <w:szCs w:val="24"/>
        </w:rPr>
        <w:t xml:space="preserve">) </w:t>
      </w:r>
    </w:p>
    <w:p w14:paraId="13FD9F6A" w14:textId="03D95DA2" w:rsidR="0020356F" w:rsidRDefault="0020356F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4E9C533" w14:textId="01D5B9F7" w:rsidR="0020356F" w:rsidRDefault="0020356F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Construir um website para o modelo relacional abaixo:</w:t>
      </w:r>
    </w:p>
    <w:p w14:paraId="7F4BF5DF" w14:textId="141D20A6" w:rsidR="0057294B" w:rsidRDefault="0057294B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C7A4F34" w14:textId="1C674F50" w:rsidR="0057294B" w:rsidRDefault="0057294B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25A5EAB" wp14:editId="7BF876FE">
            <wp:extent cx="5400040" cy="406082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40E3" w14:textId="41F728B8" w:rsidR="0057294B" w:rsidRDefault="0057294B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1E1F608" w14:textId="77777777" w:rsidR="0057294B" w:rsidRDefault="0057294B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0E7F3E5" w14:textId="77777777" w:rsidR="00A43BAE" w:rsidRDefault="00A43BAE" w:rsidP="00FD5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2B8D02A" w14:textId="116BCAD3" w:rsidR="00AD67DC" w:rsidRDefault="00AD67DC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Criar o banco de dados físico do modelo relacional acima. (2 pontos)</w:t>
      </w:r>
    </w:p>
    <w:p w14:paraId="1B4EC4BA" w14:textId="583BE546" w:rsidR="00AD67DC" w:rsidRDefault="0020356F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D67DC">
        <w:rPr>
          <w:rFonts w:ascii="Arial" w:hAnsi="Arial" w:cs="Arial"/>
          <w:color w:val="000000"/>
          <w:sz w:val="24"/>
          <w:szCs w:val="24"/>
        </w:rPr>
        <w:t>Criar o CRUD para cada tabela do banco</w:t>
      </w:r>
      <w:r w:rsidR="00AD67DC" w:rsidRPr="00AD67DC">
        <w:rPr>
          <w:rFonts w:ascii="Arial" w:hAnsi="Arial" w:cs="Arial"/>
          <w:color w:val="000000"/>
          <w:sz w:val="24"/>
          <w:szCs w:val="24"/>
        </w:rPr>
        <w:t xml:space="preserve"> de dados acima. (</w:t>
      </w:r>
      <w:r w:rsidR="00AD67DC">
        <w:rPr>
          <w:rFonts w:ascii="Arial" w:hAnsi="Arial" w:cs="Arial"/>
          <w:color w:val="000000"/>
          <w:sz w:val="24"/>
          <w:szCs w:val="24"/>
        </w:rPr>
        <w:t>4</w:t>
      </w:r>
      <w:r w:rsidR="00AD67DC" w:rsidRPr="00AD67DC">
        <w:rPr>
          <w:rFonts w:ascii="Arial" w:hAnsi="Arial" w:cs="Arial"/>
          <w:color w:val="000000"/>
          <w:sz w:val="24"/>
          <w:szCs w:val="24"/>
        </w:rPr>
        <w:t xml:space="preserve"> pontos)</w:t>
      </w:r>
    </w:p>
    <w:p w14:paraId="7F7F2057" w14:textId="53B81A26" w:rsidR="0020356F" w:rsidRPr="00AD67DC" w:rsidRDefault="0020356F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D67DC">
        <w:rPr>
          <w:rFonts w:ascii="Arial" w:hAnsi="Arial" w:cs="Arial"/>
          <w:color w:val="000000"/>
          <w:sz w:val="24"/>
          <w:szCs w:val="24"/>
        </w:rPr>
        <w:t xml:space="preserve">O </w:t>
      </w:r>
      <w:r w:rsidR="007F6033" w:rsidRPr="00AD67DC">
        <w:rPr>
          <w:rFonts w:ascii="Arial" w:hAnsi="Arial" w:cs="Arial"/>
          <w:color w:val="000000"/>
          <w:sz w:val="24"/>
          <w:szCs w:val="24"/>
        </w:rPr>
        <w:t>campo “</w:t>
      </w:r>
      <w:r w:rsidRPr="00AD67DC">
        <w:rPr>
          <w:rFonts w:ascii="Arial" w:hAnsi="Arial" w:cs="Arial"/>
          <w:color w:val="000000"/>
          <w:sz w:val="24"/>
          <w:szCs w:val="24"/>
        </w:rPr>
        <w:t>tipo</w:t>
      </w:r>
      <w:r w:rsidR="007F6033" w:rsidRPr="00AD67DC">
        <w:rPr>
          <w:rFonts w:ascii="Arial" w:hAnsi="Arial" w:cs="Arial"/>
          <w:color w:val="000000"/>
          <w:sz w:val="24"/>
          <w:szCs w:val="24"/>
        </w:rPr>
        <w:t>”</w:t>
      </w:r>
      <w:r w:rsidRPr="00AD67DC">
        <w:rPr>
          <w:rFonts w:ascii="Arial" w:hAnsi="Arial" w:cs="Arial"/>
          <w:color w:val="000000"/>
          <w:sz w:val="24"/>
          <w:szCs w:val="24"/>
        </w:rPr>
        <w:t xml:space="preserve"> na tabela </w:t>
      </w:r>
      <w:proofErr w:type="spellStart"/>
      <w:r w:rsidRPr="00AD67DC">
        <w:rPr>
          <w:rFonts w:ascii="Arial" w:hAnsi="Arial" w:cs="Arial"/>
          <w:color w:val="000000"/>
          <w:sz w:val="24"/>
          <w:szCs w:val="24"/>
        </w:rPr>
        <w:t>login_usuarios</w:t>
      </w:r>
      <w:proofErr w:type="spellEnd"/>
      <w:r w:rsidRPr="00AD67DC">
        <w:rPr>
          <w:rFonts w:ascii="Arial" w:hAnsi="Arial" w:cs="Arial"/>
          <w:color w:val="000000"/>
          <w:sz w:val="24"/>
          <w:szCs w:val="24"/>
        </w:rPr>
        <w:t xml:space="preserve"> deve ser cadastrado “ADM” ou</w:t>
      </w:r>
      <w:r w:rsidR="007F6033" w:rsidRPr="00AD67DC">
        <w:rPr>
          <w:rFonts w:ascii="Arial" w:hAnsi="Arial" w:cs="Arial"/>
          <w:color w:val="000000"/>
          <w:sz w:val="24"/>
          <w:szCs w:val="24"/>
        </w:rPr>
        <w:t xml:space="preserve"> “CLI”</w:t>
      </w:r>
      <w:r w:rsidR="00AD67D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65E54E8" w14:textId="07EE723A" w:rsidR="007F6033" w:rsidRDefault="007F6033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usuário administrativo terá acesso a todos os cadastros e rotinas do website</w:t>
      </w:r>
      <w:r w:rsidR="00AD67D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37C236D9" w14:textId="072958AF" w:rsidR="007F6033" w:rsidRDefault="007F6033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usuário “CLI” terá acesso apenas (usuários, clientes e fazer orçamento</w:t>
      </w:r>
      <w:r w:rsidR="00B7251F">
        <w:rPr>
          <w:rFonts w:ascii="Arial" w:hAnsi="Arial" w:cs="Arial"/>
          <w:color w:val="000000"/>
          <w:sz w:val="24"/>
          <w:szCs w:val="24"/>
        </w:rPr>
        <w:t>, consultar serviços e prestadores</w:t>
      </w:r>
      <w:r>
        <w:rPr>
          <w:rFonts w:ascii="Arial" w:hAnsi="Arial" w:cs="Arial"/>
          <w:color w:val="000000"/>
          <w:sz w:val="24"/>
          <w:szCs w:val="24"/>
        </w:rPr>
        <w:t>)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796200E9" w14:textId="1EE3E940" w:rsidR="007F6033" w:rsidRDefault="007F6033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7F6033">
        <w:rPr>
          <w:rFonts w:ascii="Arial" w:hAnsi="Arial" w:cs="Arial"/>
          <w:color w:val="000000"/>
          <w:sz w:val="24"/>
          <w:szCs w:val="24"/>
        </w:rPr>
        <w:t>Criar os seguintes relatórios</w:t>
      </w:r>
      <w:r w:rsidR="00B7251F">
        <w:rPr>
          <w:rFonts w:ascii="Arial" w:hAnsi="Arial" w:cs="Arial"/>
          <w:color w:val="000000"/>
          <w:sz w:val="24"/>
          <w:szCs w:val="24"/>
        </w:rPr>
        <w:t xml:space="preserve"> para o usuário “ADM”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08481902" w14:textId="1A8719C4" w:rsidR="007F6033" w:rsidRDefault="007F6033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Um relatório de todos os serviços, com opção de filtro por uma determinada categoria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18CC152F" w14:textId="5342649C" w:rsidR="007F6033" w:rsidRDefault="007F6033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Um relatório de todos os prestadores para cada serviço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3BF22B03" w14:textId="0E60BB82" w:rsidR="007F6033" w:rsidRDefault="007F6033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Um relatório dos orçamentos em um determinado período (data início e data final)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6880B8E9" w14:textId="6F97B77D" w:rsidR="007F6033" w:rsidRDefault="007F6033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Um relatório de todos os orçamentos de um determinado cliente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6231378F" w14:textId="707051C5" w:rsidR="007F6033" w:rsidRDefault="007F6033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relatório de </w:t>
      </w:r>
      <w:r w:rsidR="00B7251F">
        <w:rPr>
          <w:rFonts w:ascii="Arial" w:hAnsi="Arial" w:cs="Arial"/>
          <w:color w:val="000000"/>
          <w:sz w:val="24"/>
          <w:szCs w:val="24"/>
        </w:rPr>
        <w:t>todos os orçamentos de um determinado prestador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212556D8" w14:textId="6FBE1CE9" w:rsidR="00B7251F" w:rsidRDefault="00B7251F" w:rsidP="00A43BA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Criar as consultas para o usuário “CLI”:</w:t>
      </w:r>
    </w:p>
    <w:p w14:paraId="6B681B6A" w14:textId="09638F97" w:rsidR="00B7251F" w:rsidRDefault="00B7251F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Consultas de serviços disponíveis com opção de digitar uma palavra para filtro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72D6BE95" w14:textId="0985DB2B" w:rsidR="00B7251F" w:rsidRDefault="00B7251F" w:rsidP="00A43BA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Consulta de prestadores disponíveis para com opção de digitar ou selecionar um serviço em específico</w:t>
      </w:r>
      <w:r w:rsidR="00AD67DC">
        <w:rPr>
          <w:rFonts w:ascii="Arial" w:hAnsi="Arial" w:cs="Arial"/>
          <w:color w:val="000000"/>
          <w:sz w:val="24"/>
          <w:szCs w:val="24"/>
        </w:rPr>
        <w:t>. (0,5 ponto)</w:t>
      </w:r>
    </w:p>
    <w:p w14:paraId="55C64B80" w14:textId="4B63932B" w:rsidR="00A43BAE" w:rsidRDefault="00A43BAE" w:rsidP="00A43B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611AB6B" w14:textId="2EE9F6B2" w:rsidR="00A43BAE" w:rsidRDefault="00A43BAE" w:rsidP="00A43B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0A9E7CC" w14:textId="712E74D8" w:rsidR="00A43BAE" w:rsidRDefault="00A43BAE" w:rsidP="00A43B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E45665A" w14:textId="66FBFE2F" w:rsidR="00A43BAE" w:rsidRPr="00A43BAE" w:rsidRDefault="00A43BAE" w:rsidP="00A43B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A43BAE">
        <w:rPr>
          <w:rFonts w:ascii="Arial" w:hAnsi="Arial" w:cs="Arial"/>
          <w:color w:val="FF0000"/>
          <w:sz w:val="24"/>
          <w:szCs w:val="24"/>
        </w:rPr>
        <w:t>Obs</w:t>
      </w:r>
      <w:proofErr w:type="spellEnd"/>
      <w:r w:rsidRPr="00A43BAE">
        <w:rPr>
          <w:rFonts w:ascii="Arial" w:hAnsi="Arial" w:cs="Arial"/>
          <w:color w:val="FF0000"/>
          <w:sz w:val="24"/>
          <w:szCs w:val="24"/>
        </w:rPr>
        <w:t xml:space="preserve">: novas tabelas, novas funcionalidades, consultas e relatórios serão </w:t>
      </w:r>
      <w:proofErr w:type="gramStart"/>
      <w:r w:rsidRPr="00A43BAE">
        <w:rPr>
          <w:rFonts w:ascii="Arial" w:hAnsi="Arial" w:cs="Arial"/>
          <w:color w:val="FF0000"/>
          <w:sz w:val="24"/>
          <w:szCs w:val="24"/>
        </w:rPr>
        <w:t>bem vindos</w:t>
      </w:r>
      <w:proofErr w:type="gramEnd"/>
      <w:r w:rsidRPr="00A43BAE">
        <w:rPr>
          <w:rFonts w:ascii="Arial" w:hAnsi="Arial" w:cs="Arial"/>
          <w:color w:val="FF0000"/>
          <w:sz w:val="24"/>
          <w:szCs w:val="24"/>
        </w:rPr>
        <w:t>!!</w:t>
      </w:r>
    </w:p>
    <w:sectPr w:rsidR="00A43BAE" w:rsidRPr="00A43BAE" w:rsidSect="00D13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6AEC"/>
    <w:multiLevelType w:val="hybridMultilevel"/>
    <w:tmpl w:val="73CA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662D"/>
    <w:multiLevelType w:val="hybridMultilevel"/>
    <w:tmpl w:val="2E446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922C2"/>
    <w:multiLevelType w:val="hybridMultilevel"/>
    <w:tmpl w:val="5EE4C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262EB"/>
    <w:multiLevelType w:val="hybridMultilevel"/>
    <w:tmpl w:val="1C52D33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C61"/>
    <w:rsid w:val="00016EA8"/>
    <w:rsid w:val="0005174F"/>
    <w:rsid w:val="00060A6D"/>
    <w:rsid w:val="00062CAE"/>
    <w:rsid w:val="00122589"/>
    <w:rsid w:val="001B787D"/>
    <w:rsid w:val="0020356F"/>
    <w:rsid w:val="00270F5D"/>
    <w:rsid w:val="002A5F49"/>
    <w:rsid w:val="002D5D99"/>
    <w:rsid w:val="002F50E6"/>
    <w:rsid w:val="003C1301"/>
    <w:rsid w:val="003E5BF9"/>
    <w:rsid w:val="00483A1B"/>
    <w:rsid w:val="004C1D05"/>
    <w:rsid w:val="00552909"/>
    <w:rsid w:val="00564B80"/>
    <w:rsid w:val="0057294B"/>
    <w:rsid w:val="00634422"/>
    <w:rsid w:val="00683AF2"/>
    <w:rsid w:val="006B2B7A"/>
    <w:rsid w:val="006C2A29"/>
    <w:rsid w:val="006C3E22"/>
    <w:rsid w:val="0070056D"/>
    <w:rsid w:val="00732BDE"/>
    <w:rsid w:val="007C6D5A"/>
    <w:rsid w:val="007F6033"/>
    <w:rsid w:val="00801482"/>
    <w:rsid w:val="00842744"/>
    <w:rsid w:val="008E43E0"/>
    <w:rsid w:val="00922DB5"/>
    <w:rsid w:val="009B323D"/>
    <w:rsid w:val="00A06DF2"/>
    <w:rsid w:val="00A43BAE"/>
    <w:rsid w:val="00A74958"/>
    <w:rsid w:val="00A861DC"/>
    <w:rsid w:val="00A91390"/>
    <w:rsid w:val="00AA677D"/>
    <w:rsid w:val="00AC1018"/>
    <w:rsid w:val="00AD67DC"/>
    <w:rsid w:val="00B03C72"/>
    <w:rsid w:val="00B7251F"/>
    <w:rsid w:val="00CC7978"/>
    <w:rsid w:val="00D01D4D"/>
    <w:rsid w:val="00D1360E"/>
    <w:rsid w:val="00D4087F"/>
    <w:rsid w:val="00D43812"/>
    <w:rsid w:val="00DA002C"/>
    <w:rsid w:val="00DD31AD"/>
    <w:rsid w:val="00DF3D47"/>
    <w:rsid w:val="00E03176"/>
    <w:rsid w:val="00E265DC"/>
    <w:rsid w:val="00E420BB"/>
    <w:rsid w:val="00E51904"/>
    <w:rsid w:val="00E9223D"/>
    <w:rsid w:val="00EA0B26"/>
    <w:rsid w:val="00EC495C"/>
    <w:rsid w:val="00F06C61"/>
    <w:rsid w:val="00F13659"/>
    <w:rsid w:val="00F23441"/>
    <w:rsid w:val="00FA2F2A"/>
    <w:rsid w:val="00FD5611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FCD6"/>
  <w15:docId w15:val="{F32090B0-F02D-47FE-A677-0229E103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56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ATEC\Disciplina_Laboratorio_BD\projeto_lab_b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EA37FAC26444D8E18BD79CA6B4DBD" ma:contentTypeVersion="7" ma:contentTypeDescription="Create a new document." ma:contentTypeScope="" ma:versionID="9ff8a4b3f880c043eb5b08f378fa4195">
  <xsd:schema xmlns:xsd="http://www.w3.org/2001/XMLSchema" xmlns:xs="http://www.w3.org/2001/XMLSchema" xmlns:p="http://schemas.microsoft.com/office/2006/metadata/properties" xmlns:ns2="3b9b637e-032c-48aa-afb1-61781c8d42da" targetNamespace="http://schemas.microsoft.com/office/2006/metadata/properties" ma:root="true" ma:fieldsID="24e391b779c3d488b15226178a03656c" ns2:_="">
    <xsd:import namespace="3b9b637e-032c-48aa-afb1-61781c8d42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b637e-032c-48aa-afb1-61781c8d42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9b637e-032c-48aa-afb1-61781c8d42da" xsi:nil="true"/>
  </documentManagement>
</p:properties>
</file>

<file path=customXml/itemProps1.xml><?xml version="1.0" encoding="utf-8"?>
<ds:datastoreItem xmlns:ds="http://schemas.openxmlformats.org/officeDocument/2006/customXml" ds:itemID="{8DAAC09F-F69A-429D-83FE-0BFFB8DF0FE4}"/>
</file>

<file path=customXml/itemProps2.xml><?xml version="1.0" encoding="utf-8"?>
<ds:datastoreItem xmlns:ds="http://schemas.openxmlformats.org/officeDocument/2006/customXml" ds:itemID="{5ECC8F1D-D2D3-4C4E-8874-0250EF2E5249}"/>
</file>

<file path=customXml/itemProps3.xml><?xml version="1.0" encoding="utf-8"?>
<ds:datastoreItem xmlns:ds="http://schemas.openxmlformats.org/officeDocument/2006/customXml" ds:itemID="{3865C793-CC5D-499B-884E-FD63EBD6200B}"/>
</file>

<file path=docProps/app.xml><?xml version="1.0" encoding="utf-8"?>
<Properties xmlns="http://schemas.openxmlformats.org/officeDocument/2006/extended-properties" xmlns:vt="http://schemas.openxmlformats.org/officeDocument/2006/docPropsVTypes">
  <Template>projeto_lab_bd</Template>
  <TotalTime>72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Links>
    <vt:vector size="6" baseType="variant">
      <vt:variant>
        <vt:i4>6619231</vt:i4>
      </vt:variant>
      <vt:variant>
        <vt:i4>0</vt:i4>
      </vt:variant>
      <vt:variant>
        <vt:i4>0</vt:i4>
      </vt:variant>
      <vt:variant>
        <vt:i4>5</vt:i4>
      </vt:variant>
      <vt:variant>
        <vt:lpwstr>mailto:casareandreia@gmail.com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Fatec Itapetininga - 131 | Analise e Desenvolvimento de Sistemas</cp:lastModifiedBy>
  <cp:revision>9</cp:revision>
  <dcterms:created xsi:type="dcterms:W3CDTF">2021-05-08T02:21:00Z</dcterms:created>
  <dcterms:modified xsi:type="dcterms:W3CDTF">2021-05-14T11:58:00Z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0x010100BC3EA37FAC26444D8E18BD79CA6B4DBD</vt:lpwstr>
  </property>
</Properties>
</file>